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1002" w14:textId="77777777" w:rsidR="002C0D67" w:rsidRDefault="00DF519F" w:rsidP="003D4363">
      <w:pPr>
        <w:pStyle w:val="Ttulo"/>
        <w:rPr>
          <w:rFonts w:cs="Times New Roman"/>
          <w:szCs w:val="40"/>
        </w:rPr>
      </w:pPr>
      <w:r w:rsidRPr="00DF519F">
        <w:rPr>
          <w:rFonts w:cs="Times New Roman"/>
          <w:szCs w:val="40"/>
        </w:rPr>
        <w:t>Título de la práctica</w:t>
      </w:r>
    </w:p>
    <w:sdt>
      <w:sdtPr>
        <w:rPr>
          <w:rFonts w:eastAsiaTheme="minorEastAsia" w:cstheme="minorBidi"/>
          <w:bCs w:val="0"/>
          <w:color w:val="auto"/>
          <w:sz w:val="24"/>
          <w:szCs w:val="22"/>
        </w:rPr>
        <w:id w:val="1658652303"/>
        <w:docPartObj>
          <w:docPartGallery w:val="Table of Contents"/>
          <w:docPartUnique/>
        </w:docPartObj>
      </w:sdtPr>
      <w:sdtEndPr>
        <w:rPr>
          <w:b/>
        </w:rPr>
      </w:sdtEndPr>
      <w:sdtContent>
        <w:p w14:paraId="0289E350" w14:textId="77777777" w:rsidR="002311C6" w:rsidRDefault="002311C6" w:rsidP="002311C6">
          <w:pPr>
            <w:pStyle w:val="TtuloTDC"/>
            <w:numPr>
              <w:ilvl w:val="0"/>
              <w:numId w:val="0"/>
            </w:numPr>
          </w:pPr>
          <w:r>
            <w:t>Índice</w:t>
          </w:r>
        </w:p>
        <w:p w14:paraId="41509ECB" w14:textId="76F684D4" w:rsidR="003C6C89" w:rsidRDefault="002311C6">
          <w:pPr>
            <w:pStyle w:val="TDC1"/>
            <w:tabs>
              <w:tab w:val="left" w:pos="440"/>
              <w:tab w:val="right" w:leader="dot" w:pos="8494"/>
            </w:tabs>
            <w:rPr>
              <w:rFonts w:asciiTheme="minorHAnsi" w:hAnsiTheme="minorHAnsi"/>
              <w:noProof/>
              <w:sz w:val="22"/>
              <w:lang w:eastAsia="es-ES"/>
            </w:rPr>
          </w:pPr>
          <w:r>
            <w:fldChar w:fldCharType="begin"/>
          </w:r>
          <w:r>
            <w:instrText xml:space="preserve"> TOC \o "1-3" \h \z \u </w:instrText>
          </w:r>
          <w:r>
            <w:fldChar w:fldCharType="separate"/>
          </w:r>
          <w:hyperlink w:anchor="_Toc93081360" w:history="1">
            <w:r w:rsidR="003C6C89" w:rsidRPr="003B00AC">
              <w:rPr>
                <w:rStyle w:val="Hipervnculo"/>
                <w:noProof/>
              </w:rPr>
              <w:t>1</w:t>
            </w:r>
            <w:r w:rsidR="003C6C89">
              <w:rPr>
                <w:rFonts w:asciiTheme="minorHAnsi" w:hAnsiTheme="minorHAnsi"/>
                <w:noProof/>
                <w:sz w:val="22"/>
                <w:lang w:eastAsia="es-ES"/>
              </w:rPr>
              <w:tab/>
            </w:r>
            <w:r w:rsidR="003C6C89" w:rsidRPr="003B00AC">
              <w:rPr>
                <w:rStyle w:val="Hipervnculo"/>
                <w:noProof/>
              </w:rPr>
              <w:t>Introducción</w:t>
            </w:r>
            <w:r w:rsidR="003C6C89">
              <w:rPr>
                <w:noProof/>
                <w:webHidden/>
              </w:rPr>
              <w:tab/>
            </w:r>
            <w:r w:rsidR="003C6C89">
              <w:rPr>
                <w:noProof/>
                <w:webHidden/>
              </w:rPr>
              <w:fldChar w:fldCharType="begin"/>
            </w:r>
            <w:r w:rsidR="003C6C89">
              <w:rPr>
                <w:noProof/>
                <w:webHidden/>
              </w:rPr>
              <w:instrText xml:space="preserve"> PAGEREF _Toc93081360 \h </w:instrText>
            </w:r>
            <w:r w:rsidR="003C6C89">
              <w:rPr>
                <w:noProof/>
                <w:webHidden/>
              </w:rPr>
            </w:r>
            <w:r w:rsidR="003C6C89">
              <w:rPr>
                <w:noProof/>
                <w:webHidden/>
              </w:rPr>
              <w:fldChar w:fldCharType="separate"/>
            </w:r>
            <w:r w:rsidR="003C6C89">
              <w:rPr>
                <w:noProof/>
                <w:webHidden/>
              </w:rPr>
              <w:t>1</w:t>
            </w:r>
            <w:r w:rsidR="003C6C89">
              <w:rPr>
                <w:noProof/>
                <w:webHidden/>
              </w:rPr>
              <w:fldChar w:fldCharType="end"/>
            </w:r>
          </w:hyperlink>
        </w:p>
        <w:p w14:paraId="4CE8AA9C" w14:textId="0372902A" w:rsidR="003C6C89" w:rsidRDefault="003C6C89">
          <w:pPr>
            <w:pStyle w:val="TDC1"/>
            <w:tabs>
              <w:tab w:val="left" w:pos="440"/>
              <w:tab w:val="right" w:leader="dot" w:pos="8494"/>
            </w:tabs>
            <w:rPr>
              <w:rFonts w:asciiTheme="minorHAnsi" w:hAnsiTheme="minorHAnsi"/>
              <w:noProof/>
              <w:sz w:val="22"/>
              <w:lang w:eastAsia="es-ES"/>
            </w:rPr>
          </w:pPr>
          <w:hyperlink w:anchor="_Toc93081361" w:history="1">
            <w:r w:rsidRPr="003B00AC">
              <w:rPr>
                <w:rStyle w:val="Hipervnculo"/>
                <w:noProof/>
              </w:rPr>
              <w:t>2</w:t>
            </w:r>
            <w:r>
              <w:rPr>
                <w:rFonts w:asciiTheme="minorHAnsi" w:hAnsiTheme="minorHAnsi"/>
                <w:noProof/>
                <w:sz w:val="22"/>
                <w:lang w:eastAsia="es-ES"/>
              </w:rPr>
              <w:tab/>
            </w:r>
            <w:r w:rsidRPr="003B00AC">
              <w:rPr>
                <w:rStyle w:val="Hipervnculo"/>
                <w:noProof/>
              </w:rPr>
              <w:t>Funcionamiento del programa</w:t>
            </w:r>
            <w:r>
              <w:rPr>
                <w:noProof/>
                <w:webHidden/>
              </w:rPr>
              <w:tab/>
            </w:r>
            <w:r>
              <w:rPr>
                <w:noProof/>
                <w:webHidden/>
              </w:rPr>
              <w:fldChar w:fldCharType="begin"/>
            </w:r>
            <w:r>
              <w:rPr>
                <w:noProof/>
                <w:webHidden/>
              </w:rPr>
              <w:instrText xml:space="preserve"> PAGEREF _Toc93081361 \h </w:instrText>
            </w:r>
            <w:r>
              <w:rPr>
                <w:noProof/>
                <w:webHidden/>
              </w:rPr>
            </w:r>
            <w:r>
              <w:rPr>
                <w:noProof/>
                <w:webHidden/>
              </w:rPr>
              <w:fldChar w:fldCharType="separate"/>
            </w:r>
            <w:r>
              <w:rPr>
                <w:noProof/>
                <w:webHidden/>
              </w:rPr>
              <w:t>2</w:t>
            </w:r>
            <w:r>
              <w:rPr>
                <w:noProof/>
                <w:webHidden/>
              </w:rPr>
              <w:fldChar w:fldCharType="end"/>
            </w:r>
          </w:hyperlink>
        </w:p>
        <w:p w14:paraId="14E60CD9" w14:textId="016EB5B2" w:rsidR="003C6C89" w:rsidRDefault="003C6C89">
          <w:pPr>
            <w:pStyle w:val="TDC2"/>
            <w:tabs>
              <w:tab w:val="left" w:pos="880"/>
              <w:tab w:val="right" w:leader="dot" w:pos="8494"/>
            </w:tabs>
            <w:rPr>
              <w:rFonts w:asciiTheme="minorHAnsi" w:hAnsiTheme="minorHAnsi"/>
              <w:noProof/>
              <w:sz w:val="22"/>
              <w:lang w:eastAsia="es-ES"/>
            </w:rPr>
          </w:pPr>
          <w:hyperlink w:anchor="_Toc93081362" w:history="1">
            <w:r w:rsidRPr="003B00AC">
              <w:rPr>
                <w:rStyle w:val="Hipervnculo"/>
                <w:noProof/>
              </w:rPr>
              <w:t>2.1</w:t>
            </w:r>
            <w:r>
              <w:rPr>
                <w:rFonts w:asciiTheme="minorHAnsi" w:hAnsiTheme="minorHAnsi"/>
                <w:noProof/>
                <w:sz w:val="22"/>
                <w:lang w:eastAsia="es-ES"/>
              </w:rPr>
              <w:tab/>
            </w:r>
            <w:r w:rsidRPr="003B00AC">
              <w:rPr>
                <w:rStyle w:val="Hipervnculo"/>
                <w:noProof/>
              </w:rPr>
              <w:t>Diagrama de bloques</w:t>
            </w:r>
            <w:r>
              <w:rPr>
                <w:noProof/>
                <w:webHidden/>
              </w:rPr>
              <w:tab/>
            </w:r>
            <w:r>
              <w:rPr>
                <w:noProof/>
                <w:webHidden/>
              </w:rPr>
              <w:fldChar w:fldCharType="begin"/>
            </w:r>
            <w:r>
              <w:rPr>
                <w:noProof/>
                <w:webHidden/>
              </w:rPr>
              <w:instrText xml:space="preserve"> PAGEREF _Toc93081362 \h </w:instrText>
            </w:r>
            <w:r>
              <w:rPr>
                <w:noProof/>
                <w:webHidden/>
              </w:rPr>
            </w:r>
            <w:r>
              <w:rPr>
                <w:noProof/>
                <w:webHidden/>
              </w:rPr>
              <w:fldChar w:fldCharType="separate"/>
            </w:r>
            <w:r>
              <w:rPr>
                <w:noProof/>
                <w:webHidden/>
              </w:rPr>
              <w:t>2</w:t>
            </w:r>
            <w:r>
              <w:rPr>
                <w:noProof/>
                <w:webHidden/>
              </w:rPr>
              <w:fldChar w:fldCharType="end"/>
            </w:r>
          </w:hyperlink>
        </w:p>
        <w:p w14:paraId="5887A311" w14:textId="2DF448DE" w:rsidR="003C6C89" w:rsidRDefault="003C6C89">
          <w:pPr>
            <w:pStyle w:val="TDC2"/>
            <w:tabs>
              <w:tab w:val="left" w:pos="880"/>
              <w:tab w:val="right" w:leader="dot" w:pos="8494"/>
            </w:tabs>
            <w:rPr>
              <w:rFonts w:asciiTheme="minorHAnsi" w:hAnsiTheme="minorHAnsi"/>
              <w:noProof/>
              <w:sz w:val="22"/>
              <w:lang w:eastAsia="es-ES"/>
            </w:rPr>
          </w:pPr>
          <w:hyperlink w:anchor="_Toc93081363" w:history="1">
            <w:r w:rsidRPr="003B00AC">
              <w:rPr>
                <w:rStyle w:val="Hipervnculo"/>
                <w:noProof/>
              </w:rPr>
              <w:t>2.2</w:t>
            </w:r>
            <w:r>
              <w:rPr>
                <w:rFonts w:asciiTheme="minorHAnsi" w:hAnsiTheme="minorHAnsi"/>
                <w:noProof/>
                <w:sz w:val="22"/>
                <w:lang w:eastAsia="es-ES"/>
              </w:rPr>
              <w:tab/>
            </w:r>
            <w:r w:rsidRPr="003B00AC">
              <w:rPr>
                <w:rStyle w:val="Hipervnculo"/>
                <w:noProof/>
              </w:rPr>
              <w:t>ESP32</w:t>
            </w:r>
            <w:r>
              <w:rPr>
                <w:noProof/>
                <w:webHidden/>
              </w:rPr>
              <w:tab/>
            </w:r>
            <w:r>
              <w:rPr>
                <w:noProof/>
                <w:webHidden/>
              </w:rPr>
              <w:fldChar w:fldCharType="begin"/>
            </w:r>
            <w:r>
              <w:rPr>
                <w:noProof/>
                <w:webHidden/>
              </w:rPr>
              <w:instrText xml:space="preserve"> PAGEREF _Toc93081363 \h </w:instrText>
            </w:r>
            <w:r>
              <w:rPr>
                <w:noProof/>
                <w:webHidden/>
              </w:rPr>
            </w:r>
            <w:r>
              <w:rPr>
                <w:noProof/>
                <w:webHidden/>
              </w:rPr>
              <w:fldChar w:fldCharType="separate"/>
            </w:r>
            <w:r>
              <w:rPr>
                <w:noProof/>
                <w:webHidden/>
              </w:rPr>
              <w:t>2</w:t>
            </w:r>
            <w:r>
              <w:rPr>
                <w:noProof/>
                <w:webHidden/>
              </w:rPr>
              <w:fldChar w:fldCharType="end"/>
            </w:r>
          </w:hyperlink>
        </w:p>
        <w:p w14:paraId="6687B2E4" w14:textId="24566196" w:rsidR="003C6C89" w:rsidRDefault="003C6C89">
          <w:pPr>
            <w:pStyle w:val="TDC1"/>
            <w:tabs>
              <w:tab w:val="left" w:pos="440"/>
              <w:tab w:val="right" w:leader="dot" w:pos="8494"/>
            </w:tabs>
            <w:rPr>
              <w:rFonts w:asciiTheme="minorHAnsi" w:hAnsiTheme="minorHAnsi"/>
              <w:noProof/>
              <w:sz w:val="22"/>
              <w:lang w:eastAsia="es-ES"/>
            </w:rPr>
          </w:pPr>
          <w:hyperlink w:anchor="_Toc93081364" w:history="1">
            <w:r w:rsidRPr="003B00AC">
              <w:rPr>
                <w:rStyle w:val="Hipervnculo"/>
                <w:noProof/>
              </w:rPr>
              <w:t>3</w:t>
            </w:r>
            <w:r>
              <w:rPr>
                <w:rFonts w:asciiTheme="minorHAnsi" w:hAnsiTheme="minorHAnsi"/>
                <w:noProof/>
                <w:sz w:val="22"/>
                <w:lang w:eastAsia="es-ES"/>
              </w:rPr>
              <w:tab/>
            </w:r>
            <w:r w:rsidRPr="003B00AC">
              <w:rPr>
                <w:rStyle w:val="Hipervnculo"/>
                <w:noProof/>
              </w:rPr>
              <w:t>Distribución del trabajo</w:t>
            </w:r>
            <w:r>
              <w:rPr>
                <w:noProof/>
                <w:webHidden/>
              </w:rPr>
              <w:tab/>
            </w:r>
            <w:r>
              <w:rPr>
                <w:noProof/>
                <w:webHidden/>
              </w:rPr>
              <w:fldChar w:fldCharType="begin"/>
            </w:r>
            <w:r>
              <w:rPr>
                <w:noProof/>
                <w:webHidden/>
              </w:rPr>
              <w:instrText xml:space="preserve"> PAGEREF _Toc93081364 \h </w:instrText>
            </w:r>
            <w:r>
              <w:rPr>
                <w:noProof/>
                <w:webHidden/>
              </w:rPr>
            </w:r>
            <w:r>
              <w:rPr>
                <w:noProof/>
                <w:webHidden/>
              </w:rPr>
              <w:fldChar w:fldCharType="separate"/>
            </w:r>
            <w:r>
              <w:rPr>
                <w:noProof/>
                <w:webHidden/>
              </w:rPr>
              <w:t>2</w:t>
            </w:r>
            <w:r>
              <w:rPr>
                <w:noProof/>
                <w:webHidden/>
              </w:rPr>
              <w:fldChar w:fldCharType="end"/>
            </w:r>
          </w:hyperlink>
        </w:p>
        <w:p w14:paraId="45AEE3D3" w14:textId="7EE6CE5C" w:rsidR="002311C6" w:rsidRDefault="002311C6">
          <w:r>
            <w:rPr>
              <w:b/>
              <w:bCs/>
            </w:rPr>
            <w:fldChar w:fldCharType="end"/>
          </w:r>
        </w:p>
      </w:sdtContent>
    </w:sdt>
    <w:p w14:paraId="6166E766" w14:textId="77777777" w:rsidR="00DF519F" w:rsidRDefault="00DF519F" w:rsidP="00AA1675">
      <w:pPr>
        <w:pStyle w:val="Ttulo1"/>
      </w:pPr>
      <w:bookmarkStart w:id="0" w:name="_Toc93081360"/>
      <w:r w:rsidRPr="00AA1675">
        <w:t>Introducción</w:t>
      </w:r>
      <w:bookmarkEnd w:id="0"/>
    </w:p>
    <w:p w14:paraId="16AED83C" w14:textId="06567555" w:rsidR="00DB7F39" w:rsidRDefault="00543D08" w:rsidP="00543D08">
      <w:r>
        <w:t xml:space="preserve">El objetivo del trabajo es el diseño en STM32CubeIDE y la implementación en el microprocesador STM32F407 </w:t>
      </w:r>
      <w:r w:rsidR="00DB7F39">
        <w:t>de un filtrado de audio</w:t>
      </w:r>
      <w:r w:rsidR="008136C8">
        <w:t xml:space="preserve"> y separación de frecuencias graves y agudas</w:t>
      </w:r>
      <w:r w:rsidR="00DB7F39">
        <w:t xml:space="preserve"> con la placa </w:t>
      </w:r>
      <w:r w:rsidR="008136C8">
        <w:t xml:space="preserve">STM32 </w:t>
      </w:r>
      <w:r w:rsidR="00DB7F39">
        <w:t>conectada a través de Bluetooh</w:t>
      </w:r>
      <w:r w:rsidR="008136C8">
        <w:t xml:space="preserve"> mediante la placa ESP32</w:t>
      </w:r>
      <w:r w:rsidR="00DB7F39">
        <w:t xml:space="preserve">. </w:t>
      </w:r>
    </w:p>
    <w:p w14:paraId="0E000AEF" w14:textId="1DFAE1AE" w:rsidR="00543D08" w:rsidRDefault="00DB7F39" w:rsidP="00543D08">
      <w:r>
        <w:t>El programa cuenta con las siguientes opciones:</w:t>
      </w:r>
    </w:p>
    <w:p w14:paraId="600A9A25" w14:textId="71B03A7B" w:rsidR="00DB7F39" w:rsidRDefault="00DB7F39" w:rsidP="00DB7F39">
      <w:pPr>
        <w:pStyle w:val="Prrafodelista"/>
        <w:numPr>
          <w:ilvl w:val="0"/>
          <w:numId w:val="11"/>
        </w:numPr>
      </w:pPr>
      <w:r>
        <w:rPr>
          <w:b/>
        </w:rPr>
        <w:t>Filtro paso bajo</w:t>
      </w:r>
      <w:r w:rsidRPr="00EF0583">
        <w:rPr>
          <w:b/>
        </w:rPr>
        <w:t>:</w:t>
      </w:r>
      <w:r>
        <w:t xml:space="preserve"> Audio filtrado a través de un filtro paso bajo</w:t>
      </w:r>
      <w:r w:rsidR="003C6C89">
        <w:t xml:space="preserve"> (250Hz)</w:t>
      </w:r>
      <w:r>
        <w:t xml:space="preserve"> para eliminar los sonidos agudos de la señal introducida.</w:t>
      </w:r>
      <w:r w:rsidR="008819DD">
        <w:t xml:space="preserve"> Los sonidos agudos del audio serán representados además visualmente por un LED de color rojo.</w:t>
      </w:r>
    </w:p>
    <w:p w14:paraId="7FCDA49E" w14:textId="349353F8" w:rsidR="00DB7F39" w:rsidRDefault="00DB7F39" w:rsidP="008819DD">
      <w:pPr>
        <w:pStyle w:val="Prrafodelista"/>
        <w:numPr>
          <w:ilvl w:val="0"/>
          <w:numId w:val="11"/>
        </w:numPr>
      </w:pPr>
      <w:r>
        <w:rPr>
          <w:b/>
        </w:rPr>
        <w:t>Filtro paso alto</w:t>
      </w:r>
      <w:r w:rsidRPr="00EF0583">
        <w:rPr>
          <w:b/>
        </w:rPr>
        <w:t>:</w:t>
      </w:r>
      <w:r>
        <w:t xml:space="preserve"> Audio filtrado a través de un filtro paso </w:t>
      </w:r>
      <w:r w:rsidR="003C6C89">
        <w:t>banda (2kHz)</w:t>
      </w:r>
      <w:r>
        <w:t xml:space="preserve"> para eliminar los sonidos graves de la señal introducida.</w:t>
      </w:r>
      <w:r w:rsidR="008819DD" w:rsidRPr="008819DD">
        <w:t xml:space="preserve"> </w:t>
      </w:r>
      <w:r w:rsidR="008819DD">
        <w:t>Los sonidos agudos del audio serán representados además visualmente por un LED de color azul.</w:t>
      </w:r>
    </w:p>
    <w:p w14:paraId="51E5477E" w14:textId="1AF5AD13" w:rsidR="00DB7F39" w:rsidRDefault="00DB7F39" w:rsidP="00DB7F39">
      <w:pPr>
        <w:pStyle w:val="Prrafodelista"/>
        <w:numPr>
          <w:ilvl w:val="0"/>
          <w:numId w:val="11"/>
        </w:numPr>
      </w:pPr>
      <w:r w:rsidRPr="00DB7F39">
        <w:rPr>
          <w:b/>
        </w:rPr>
        <w:t xml:space="preserve">Filtro </w:t>
      </w:r>
      <w:proofErr w:type="spellStart"/>
      <w:r w:rsidRPr="00DB7F39">
        <w:rPr>
          <w:b/>
        </w:rPr>
        <w:t>left</w:t>
      </w:r>
      <w:proofErr w:type="spellEnd"/>
      <w:r w:rsidRPr="00DB7F39">
        <w:rPr>
          <w:b/>
        </w:rPr>
        <w:t xml:space="preserve"> and </w:t>
      </w:r>
      <w:proofErr w:type="spellStart"/>
      <w:r w:rsidRPr="00DB7F39">
        <w:rPr>
          <w:b/>
        </w:rPr>
        <w:t>right</w:t>
      </w:r>
      <w:proofErr w:type="spellEnd"/>
      <w:r w:rsidRPr="00DB7F39">
        <w:rPr>
          <w:b/>
        </w:rPr>
        <w:t>:</w:t>
      </w:r>
      <w:r>
        <w:t xml:space="preserve"> Audio filtrado a través de un filtro paso bajo </w:t>
      </w:r>
      <w:r w:rsidR="003C6C89">
        <w:t>(</w:t>
      </w:r>
      <w:r>
        <w:t>20 kHz</w:t>
      </w:r>
      <w:r w:rsidR="003C6C89">
        <w:t>)</w:t>
      </w:r>
      <w:r>
        <w:t xml:space="preserve"> para eliminar el ruido a altas frecuencias que puede provocar interferencias en la señal introducida.</w:t>
      </w:r>
      <w:r w:rsidR="008819DD">
        <w:t xml:space="preserve"> Además, este filtro hace cumplir el teorema del muestreo necesario para realizar este programa.</w:t>
      </w:r>
    </w:p>
    <w:p w14:paraId="43C8146A" w14:textId="7CBAF387" w:rsidR="00AA1675" w:rsidRDefault="00DB7F39" w:rsidP="00DB7F39">
      <w:pPr>
        <w:pStyle w:val="Ttulo1"/>
      </w:pPr>
      <w:bookmarkStart w:id="1" w:name="_Toc93081361"/>
      <w:r>
        <w:lastRenderedPageBreak/>
        <w:t>Funcionamiento del programa</w:t>
      </w:r>
      <w:bookmarkEnd w:id="1"/>
    </w:p>
    <w:p w14:paraId="3C4414A3" w14:textId="0FDC5C6D" w:rsidR="00DB7F39" w:rsidRDefault="00DB7F39" w:rsidP="00DB7F39">
      <w:pPr>
        <w:pStyle w:val="Ttulo2"/>
      </w:pPr>
      <w:bookmarkStart w:id="2" w:name="_Toc93081362"/>
      <w:r>
        <w:t>Diagrama de bloques</w:t>
      </w:r>
      <w:bookmarkEnd w:id="2"/>
    </w:p>
    <w:p w14:paraId="765B0D69" w14:textId="2FDDD929" w:rsidR="00DB7F39" w:rsidRDefault="00DB7F39" w:rsidP="002311C6">
      <w:r>
        <w:rPr>
          <w:noProof/>
          <w:lang w:eastAsia="es-ES"/>
        </w:rPr>
        <w:drawing>
          <wp:inline distT="0" distB="0" distL="0" distR="0" wp14:anchorId="6CE0B396" wp14:editId="21DA368C">
            <wp:extent cx="5393409" cy="1844702"/>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2110" b="-1"/>
                    <a:stretch/>
                  </pic:blipFill>
                  <pic:spPr bwMode="auto">
                    <a:xfrm>
                      <a:off x="0" y="0"/>
                      <a:ext cx="5400040" cy="1846970"/>
                    </a:xfrm>
                    <a:prstGeom prst="rect">
                      <a:avLst/>
                    </a:prstGeom>
                    <a:ln>
                      <a:noFill/>
                    </a:ln>
                    <a:extLst>
                      <a:ext uri="{53640926-AAD7-44D8-BBD7-CCE9431645EC}">
                        <a14:shadowObscured xmlns:a14="http://schemas.microsoft.com/office/drawing/2010/main"/>
                      </a:ext>
                    </a:extLst>
                  </pic:spPr>
                </pic:pic>
              </a:graphicData>
            </a:graphic>
          </wp:inline>
        </w:drawing>
      </w:r>
    </w:p>
    <w:p w14:paraId="7BCBAEC4" w14:textId="335D0111" w:rsidR="008819DD" w:rsidRDefault="008819DD" w:rsidP="002311C6">
      <w:r>
        <w:t>El programa cuenta con un total de 8 entidades, distribuidas en 2 entidades para la gestión de entrada realizada por la placa de Bluetooh ESP32, 4 entidades para el funcionamiento del programa y 2 entidades para la gestión de salida.</w:t>
      </w:r>
    </w:p>
    <w:p w14:paraId="2F177E82" w14:textId="77777777" w:rsidR="008819DD" w:rsidRDefault="008819DD" w:rsidP="002311C6"/>
    <w:p w14:paraId="36B65493" w14:textId="516F989A" w:rsidR="008819DD" w:rsidRDefault="008819DD" w:rsidP="008819DD">
      <w:pPr>
        <w:pStyle w:val="Prrafodelista"/>
        <w:numPr>
          <w:ilvl w:val="0"/>
          <w:numId w:val="12"/>
        </w:numPr>
      </w:pPr>
      <w:r w:rsidRPr="006F7030">
        <w:rPr>
          <w:b/>
        </w:rPr>
        <w:t>Gestor de entradas:</w:t>
      </w:r>
      <w:r>
        <w:t xml:space="preserve"> El gestor de entradas </w:t>
      </w:r>
      <w:r w:rsidR="003C6C89">
        <w:t>funciona con la librería</w:t>
      </w:r>
      <w:r>
        <w:t xml:space="preserve"> A2DP</w:t>
      </w:r>
      <w:r w:rsidR="008136C8">
        <w:t xml:space="preserve"> </w:t>
      </w:r>
      <w:r w:rsidR="003C6C89">
        <w:t>de la empresa “</w:t>
      </w:r>
      <w:proofErr w:type="spellStart"/>
      <w:r w:rsidR="003C6C89">
        <w:t>Espressif</w:t>
      </w:r>
      <w:proofErr w:type="spellEnd"/>
      <w:r w:rsidR="003C6C89">
        <w:t xml:space="preserve">” </w:t>
      </w:r>
      <w:r w:rsidR="008136C8">
        <w:t>para recibir la señal de audio a través del protocolo I2S</w:t>
      </w:r>
      <w:r>
        <w:t xml:space="preserve"> y un conversor DAC </w:t>
      </w:r>
      <w:r w:rsidR="0012781E">
        <w:t xml:space="preserve">de 8 bits </w:t>
      </w:r>
      <w:r>
        <w:t>para transformar la señal digital de la ESP32 a una señal analógica captada por la STM32, ya que la señal analógica ha sido la opción más viable y manejable para realizar este proyecto (</w:t>
      </w:r>
      <w:r w:rsidR="003C6C89">
        <w:t>la señal de salida por I2S está mezclando los bits del volumen con los bits de la señal de audio y tiene mucho ruido interno</w:t>
      </w:r>
      <w:r w:rsidR="0012781E">
        <w:t>).</w:t>
      </w:r>
    </w:p>
    <w:p w14:paraId="227A0F6B" w14:textId="413E1B72" w:rsidR="0012781E" w:rsidRDefault="0012781E" w:rsidP="0012781E">
      <w:pPr>
        <w:pStyle w:val="Prrafodelista"/>
        <w:numPr>
          <w:ilvl w:val="0"/>
          <w:numId w:val="12"/>
        </w:numPr>
      </w:pPr>
      <w:r>
        <w:rPr>
          <w:b/>
        </w:rPr>
        <w:t>Funcionamiento del proyecto:</w:t>
      </w:r>
      <w:r>
        <w:t xml:space="preserve"> La señal analógica vuelve a ser transformada a digital para conectarse al DMA. Se trata de un DMA circular a modo de buffer de entrada que recibe la señal de audio a través de una interrupción general. Esta interrupción procesa la señal a través del filtro aplicado y se la pasa al gestor de salidas.</w:t>
      </w:r>
    </w:p>
    <w:p w14:paraId="06AFB38B" w14:textId="34D21447" w:rsidR="003C6C89" w:rsidRDefault="003C6C89" w:rsidP="0012781E">
      <w:pPr>
        <w:pStyle w:val="Prrafodelista"/>
        <w:numPr>
          <w:ilvl w:val="0"/>
          <w:numId w:val="12"/>
        </w:numPr>
      </w:pPr>
      <w:r>
        <w:rPr>
          <w:b/>
        </w:rPr>
        <w:t>Filtrado de audio:</w:t>
      </w:r>
      <w:r>
        <w:t xml:space="preserve"> Se utilizan filtros de respuesta infinita (menos retardos) para construir las señales, y como se gobiernan las interrupciones de la DMA con un temporizador a 84kHz se puede saber la frecuencia de muestreo necesaria para construir estos filtros. </w:t>
      </w:r>
      <w:r w:rsidR="00D2690C">
        <w:t xml:space="preserve">La acción de filtrado se lleva a cabo en el </w:t>
      </w:r>
      <w:proofErr w:type="spellStart"/>
      <w:r w:rsidR="00D2690C">
        <w:t>callback</w:t>
      </w:r>
      <w:proofErr w:type="spellEnd"/>
      <w:r w:rsidR="00D2690C">
        <w:t xml:space="preserve"> “</w:t>
      </w:r>
      <w:proofErr w:type="spellStart"/>
      <w:proofErr w:type="gramStart"/>
      <w:r w:rsidR="00D2690C">
        <w:t>ConvCpltInterrupt</w:t>
      </w:r>
      <w:proofErr w:type="spellEnd"/>
      <w:r w:rsidR="00D2690C">
        <w:t>(</w:t>
      </w:r>
      <w:r w:rsidR="002E6C77">
        <w:t xml:space="preserve"> </w:t>
      </w:r>
      <w:r w:rsidR="00D2690C">
        <w:t>)</w:t>
      </w:r>
      <w:proofErr w:type="gramEnd"/>
      <w:r w:rsidR="00D2690C">
        <w:t>” que llama la DMA cada vez que se ha guardado una medida en el buffer.</w:t>
      </w:r>
    </w:p>
    <w:p w14:paraId="63E38977" w14:textId="7264389D" w:rsidR="00D2690C" w:rsidRDefault="0012781E" w:rsidP="0012781E">
      <w:pPr>
        <w:pStyle w:val="Prrafodelista"/>
        <w:numPr>
          <w:ilvl w:val="0"/>
          <w:numId w:val="12"/>
        </w:numPr>
      </w:pPr>
      <w:r>
        <w:rPr>
          <w:b/>
        </w:rPr>
        <w:t>Gestor de salidas:</w:t>
      </w:r>
      <w:r>
        <w:t xml:space="preserve"> </w:t>
      </w:r>
      <w:r w:rsidR="008136C8">
        <w:t xml:space="preserve">El gestor de salidas cuenta con un conversor DAC para transmitir la señal de audio a través de un altavoz y también </w:t>
      </w:r>
      <w:r w:rsidR="00D2690C">
        <w:t>dos temporizadores</w:t>
      </w:r>
      <w:r w:rsidR="008136C8">
        <w:t xml:space="preserve"> PWM para transmitir esta señal a </w:t>
      </w:r>
      <w:r w:rsidR="00D2690C">
        <w:t>los</w:t>
      </w:r>
      <w:r w:rsidR="008136C8">
        <w:t xml:space="preserve"> </w:t>
      </w:r>
      <w:proofErr w:type="spellStart"/>
      <w:r w:rsidR="008136C8">
        <w:t>LEDs</w:t>
      </w:r>
      <w:proofErr w:type="spellEnd"/>
      <w:r w:rsidR="008136C8">
        <w:t>.</w:t>
      </w:r>
    </w:p>
    <w:p w14:paraId="5F4843F7" w14:textId="2F48A5B6" w:rsidR="0012781E" w:rsidRDefault="00D2690C" w:rsidP="00D2690C">
      <w:pPr>
        <w:jc w:val="left"/>
      </w:pPr>
      <w:r>
        <w:br w:type="page"/>
      </w:r>
    </w:p>
    <w:p w14:paraId="64470F45" w14:textId="4FF67244" w:rsidR="008136C8" w:rsidRDefault="008136C8" w:rsidP="008136C8">
      <w:pPr>
        <w:pStyle w:val="Ttulo2"/>
      </w:pPr>
      <w:bookmarkStart w:id="3" w:name="_Toc93081363"/>
      <w:r>
        <w:lastRenderedPageBreak/>
        <w:t>ESP32</w:t>
      </w:r>
      <w:bookmarkEnd w:id="3"/>
    </w:p>
    <w:p w14:paraId="468688E9" w14:textId="781ABD03" w:rsidR="008136C8" w:rsidRDefault="00D2690C" w:rsidP="008136C8">
      <w:r>
        <w:t xml:space="preserve">El ESP32 es una placa que incorpora un microchip y comunicaciones por </w:t>
      </w:r>
      <w:proofErr w:type="spellStart"/>
      <w:r>
        <w:t>bluetooh</w:t>
      </w:r>
      <w:proofErr w:type="spellEnd"/>
      <w:r>
        <w:t xml:space="preserve"> y Wifi. Soporta comunicaciones como UART, I2C, I2S y también tiene incorporados convertidores DAC. Como el uso de esta placa es ajeno a la asignatura, la programación se ha solucionado con una </w:t>
      </w:r>
      <w:proofErr w:type="spellStart"/>
      <w:r>
        <w:t>libería</w:t>
      </w:r>
      <w:proofErr w:type="spellEnd"/>
      <w:r>
        <w:t xml:space="preserve"> de uso público de </w:t>
      </w:r>
      <w:proofErr w:type="spellStart"/>
      <w:r>
        <w:t>Espressif</w:t>
      </w:r>
      <w:proofErr w:type="spellEnd"/>
      <w:r>
        <w:t>, la A2DP, que cuenta con programas para transmitir y recibir audio por bluetooth usando tanto el protocolo I2S como el conversor DAC</w:t>
      </w:r>
      <w:r w:rsidR="002E6C77">
        <w:t xml:space="preserve"> interno</w:t>
      </w:r>
      <w:r>
        <w:t xml:space="preserve">. Esta placa es fácilmente programable descargando los drivers de la ESP32 en el compilador de Arduino y programando los ejemplos de la librería directamente a la placa, </w:t>
      </w:r>
      <w:r w:rsidR="002E6C77">
        <w:t xml:space="preserve">y así </w:t>
      </w:r>
      <w:r>
        <w:t xml:space="preserve">se construye el convertidor de I2S a </w:t>
      </w:r>
      <w:r w:rsidR="002E6C77">
        <w:t>dos canales</w:t>
      </w:r>
      <w:r w:rsidR="002E6C77">
        <w:br/>
        <w:t xml:space="preserve">(L y R) de </w:t>
      </w:r>
      <w:r>
        <w:t>señal analógica que necesita este proyecto.</w:t>
      </w:r>
    </w:p>
    <w:p w14:paraId="323F400A" w14:textId="1F932D02" w:rsidR="008136C8" w:rsidRDefault="008136C8" w:rsidP="008136C8">
      <w:pPr>
        <w:pStyle w:val="Ttulo1"/>
      </w:pPr>
      <w:bookmarkStart w:id="4" w:name="_Toc93081364"/>
      <w:r>
        <w:t>Distribución del trabajo</w:t>
      </w:r>
      <w:bookmarkEnd w:id="4"/>
    </w:p>
    <w:p w14:paraId="730F0002" w14:textId="07AB64A8" w:rsidR="000737BA" w:rsidRDefault="000737BA" w:rsidP="000737BA">
      <w:r>
        <w:t>La distribución del trabajo se ha dividido por bloques principalmente, aunque todos han intervenido en todas las partes del trabajo con el objetivo de aumentar la lluvia de ideas de la entidad, su correcto funcionamiento y sus futuras ampliaciones.</w:t>
      </w:r>
    </w:p>
    <w:p w14:paraId="218032DB" w14:textId="391B2FC7" w:rsidR="000737BA" w:rsidRDefault="000737BA" w:rsidP="000737BA">
      <w:r w:rsidRPr="008F65BC">
        <w:rPr>
          <w:b/>
        </w:rPr>
        <w:t>David Abad Pérez</w:t>
      </w:r>
      <w:r>
        <w:t xml:space="preserve"> se ha dedicado principalmente al diseño y </w:t>
      </w:r>
      <w:r w:rsidR="002108D2">
        <w:t xml:space="preserve">a la programación de la interrupción </w:t>
      </w:r>
      <w:proofErr w:type="spellStart"/>
      <w:r w:rsidR="002108D2" w:rsidRPr="002108D2">
        <w:t>HAL_ADC_</w:t>
      </w:r>
      <w:proofErr w:type="gramStart"/>
      <w:r w:rsidR="002108D2" w:rsidRPr="002108D2">
        <w:t>ConvCpltCallback</w:t>
      </w:r>
      <w:proofErr w:type="spellEnd"/>
      <w:r w:rsidR="002108D2" w:rsidRPr="002108D2">
        <w:t>(</w:t>
      </w:r>
      <w:proofErr w:type="spellStart"/>
      <w:proofErr w:type="gramEnd"/>
      <w:r w:rsidR="002108D2" w:rsidRPr="002108D2">
        <w:t>ADC_HandleTypeDef</w:t>
      </w:r>
      <w:proofErr w:type="spellEnd"/>
      <w:r w:rsidR="002108D2" w:rsidRPr="002108D2">
        <w:t xml:space="preserve"> *</w:t>
      </w:r>
      <w:proofErr w:type="spellStart"/>
      <w:r w:rsidR="002108D2" w:rsidRPr="002108D2">
        <w:t>AdcHandle</w:t>
      </w:r>
      <w:proofErr w:type="spellEnd"/>
      <w:r w:rsidR="002108D2" w:rsidRPr="002108D2">
        <w:t>)</w:t>
      </w:r>
      <w:r w:rsidR="002108D2">
        <w:t xml:space="preserve"> que realiza el procesado de las señales y la interrupción para cambiar el filtro de la señal de audio.</w:t>
      </w:r>
    </w:p>
    <w:p w14:paraId="4E2BC536" w14:textId="6BD2BB32" w:rsidR="000737BA" w:rsidRDefault="000737BA" w:rsidP="000737BA">
      <w:r w:rsidRPr="008F65BC">
        <w:rPr>
          <w:b/>
        </w:rPr>
        <w:t xml:space="preserve">Abel </w:t>
      </w:r>
      <w:proofErr w:type="spellStart"/>
      <w:r w:rsidRPr="008F65BC">
        <w:rPr>
          <w:b/>
        </w:rPr>
        <w:t>Bagúe</w:t>
      </w:r>
      <w:proofErr w:type="spellEnd"/>
      <w:r w:rsidRPr="008F65BC">
        <w:rPr>
          <w:b/>
        </w:rPr>
        <w:t xml:space="preserve"> Madrigal</w:t>
      </w:r>
      <w:r>
        <w:t xml:space="preserve"> se ha dedicado principalmente a</w:t>
      </w:r>
      <w:r w:rsidRPr="000737BA">
        <w:t xml:space="preserve"> </w:t>
      </w:r>
      <w:r>
        <w:t>la búsqueda de los</w:t>
      </w:r>
      <w:r w:rsidR="002108D2">
        <w:t xml:space="preserve"> parámetros para los filtros </w:t>
      </w:r>
      <w:r>
        <w:t>de audio</w:t>
      </w:r>
      <w:r w:rsidR="002108D2">
        <w:t xml:space="preserve"> aplicados</w:t>
      </w:r>
      <w:r>
        <w:t xml:space="preserve"> </w:t>
      </w:r>
      <w:r w:rsidR="002108D2">
        <w:t xml:space="preserve">y el diseño de las funciones de filtro paso bajo, alto, </w:t>
      </w:r>
      <w:proofErr w:type="spellStart"/>
      <w:r w:rsidR="002108D2">
        <w:t>left</w:t>
      </w:r>
      <w:proofErr w:type="spellEnd"/>
      <w:r w:rsidR="002108D2">
        <w:t xml:space="preserve"> y </w:t>
      </w:r>
      <w:proofErr w:type="spellStart"/>
      <w:r w:rsidR="002108D2">
        <w:t>right</w:t>
      </w:r>
      <w:proofErr w:type="spellEnd"/>
      <w:r>
        <w:t>.</w:t>
      </w:r>
    </w:p>
    <w:p w14:paraId="003997AA" w14:textId="361F2251" w:rsidR="000737BA" w:rsidRDefault="000737BA" w:rsidP="000737BA">
      <w:r w:rsidRPr="008F65BC">
        <w:rPr>
          <w:b/>
        </w:rPr>
        <w:t>Jesús Marcos Torero</w:t>
      </w:r>
      <w:r>
        <w:t xml:space="preserve"> se ha dedicado principalmente a </w:t>
      </w:r>
      <w:r w:rsidR="002108D2">
        <w:t>la configuración de la placa Bluetooh ESP32 a través de la librería A2DP utilizando los protocolos I2S y a la comprobación del programa con el microchip ESP32 ya que era el único miembro del grupo que disponía de este chip.</w:t>
      </w:r>
    </w:p>
    <w:p w14:paraId="3C7C0F94" w14:textId="28E537B6" w:rsidR="000737BA" w:rsidRDefault="000737BA" w:rsidP="000737BA">
      <w:r>
        <w:t xml:space="preserve">Por otro lado, las mejoras realizadas por el equipo </w:t>
      </w:r>
      <w:r w:rsidR="009F7598">
        <w:t>fueron</w:t>
      </w:r>
      <w:r>
        <w:t xml:space="preserve"> la introducción de </w:t>
      </w:r>
      <w:r w:rsidR="00BD4EA7">
        <w:t xml:space="preserve">un botón para cambiar el filtro aplicado y los </w:t>
      </w:r>
      <w:proofErr w:type="spellStart"/>
      <w:r w:rsidR="00BD4EA7">
        <w:t>LEDs</w:t>
      </w:r>
      <w:proofErr w:type="spellEnd"/>
      <w:r w:rsidR="00BD4EA7">
        <w:t xml:space="preserve"> para comprobar visualmente el filtrado del audio y la separación de los sonidos graves y agudos</w:t>
      </w:r>
    </w:p>
    <w:p w14:paraId="7E6E6ACB" w14:textId="15AD09EA" w:rsidR="000737BA" w:rsidRDefault="000737BA" w:rsidP="000737BA">
      <w:r>
        <w:t xml:space="preserve">Por último, los problemas resueltos </w:t>
      </w:r>
      <w:r w:rsidR="009F7598">
        <w:t xml:space="preserve">han sido la introducción de un DMA circular para poder transmitir los datos de 2 en 2 de forma continua, la introducción del filtro paso bajo a 20kHz para eliminar el ruido y por último poner un temporizador a las interrupciones de la DMA para bajar la </w:t>
      </w:r>
      <w:r w:rsidR="009F7598">
        <w:rPr>
          <w:rFonts w:cs="Times New Roman"/>
        </w:rPr>
        <w:t>ƒ a 80kHz y poder hacer un filtro normalizado.</w:t>
      </w:r>
    </w:p>
    <w:p w14:paraId="11FEB9BA" w14:textId="77777777" w:rsidR="008819DD" w:rsidRPr="00AA1675" w:rsidRDefault="008819DD" w:rsidP="002311C6"/>
    <w:sectPr w:rsidR="008819DD" w:rsidRPr="00AA1675">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D08E4" w14:textId="77777777" w:rsidR="006F173D" w:rsidRDefault="006F173D" w:rsidP="0096655F">
      <w:pPr>
        <w:spacing w:after="0" w:line="240" w:lineRule="auto"/>
      </w:pPr>
      <w:r>
        <w:separator/>
      </w:r>
    </w:p>
  </w:endnote>
  <w:endnote w:type="continuationSeparator" w:id="0">
    <w:p w14:paraId="5389A6E6" w14:textId="77777777" w:rsidR="006F173D" w:rsidRDefault="006F173D" w:rsidP="0096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640637"/>
      <w:docPartObj>
        <w:docPartGallery w:val="Page Numbers (Bottom of Page)"/>
        <w:docPartUnique/>
      </w:docPartObj>
    </w:sdtPr>
    <w:sdtEndPr/>
    <w:sdtContent>
      <w:p w14:paraId="1A14E70E" w14:textId="77777777" w:rsidR="00DF519F" w:rsidRDefault="00DF519F">
        <w:pPr>
          <w:pStyle w:val="Piedepgina"/>
          <w:jc w:val="right"/>
        </w:pPr>
        <w:r>
          <w:fldChar w:fldCharType="begin"/>
        </w:r>
        <w:r>
          <w:instrText>PAGE   \* MERGEFORMAT</w:instrText>
        </w:r>
        <w:r>
          <w:fldChar w:fldCharType="separate"/>
        </w:r>
        <w:r w:rsidR="009F7598">
          <w:rPr>
            <w:noProof/>
          </w:rPr>
          <w:t>2</w:t>
        </w:r>
        <w:r>
          <w:fldChar w:fldCharType="end"/>
        </w:r>
      </w:p>
    </w:sdtContent>
  </w:sdt>
  <w:p w14:paraId="2EF0B697" w14:textId="77777777" w:rsidR="0096655F" w:rsidRDefault="009665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8E075" w14:textId="77777777" w:rsidR="006F173D" w:rsidRDefault="006F173D" w:rsidP="0096655F">
      <w:pPr>
        <w:spacing w:after="0" w:line="240" w:lineRule="auto"/>
      </w:pPr>
      <w:r>
        <w:separator/>
      </w:r>
    </w:p>
  </w:footnote>
  <w:footnote w:type="continuationSeparator" w:id="0">
    <w:p w14:paraId="3F153942" w14:textId="77777777" w:rsidR="006F173D" w:rsidRDefault="006F173D" w:rsidP="00966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692DA" w14:textId="12D4AF79" w:rsidR="0096655F" w:rsidRPr="0096655F" w:rsidRDefault="00313F3E" w:rsidP="00313F3E">
    <w:pPr>
      <w:spacing w:line="240" w:lineRule="auto"/>
      <w:jc w:val="left"/>
    </w:pPr>
    <w:r>
      <w:t xml:space="preserve">David Abad Pérez </w:t>
    </w:r>
    <w:r>
      <w:ptab w:relativeTo="margin" w:alignment="center" w:leader="none"/>
    </w:r>
    <w:r>
      <w:t>54916</w:t>
    </w:r>
    <w:r>
      <w:ptab w:relativeTo="margin" w:alignment="right" w:leader="none"/>
    </w:r>
    <w:r>
      <w:t>Sistemas Electrónicos Digitales</w:t>
    </w:r>
    <w:r>
      <w:br/>
      <w:t xml:space="preserve">Abel </w:t>
    </w:r>
    <w:proofErr w:type="spellStart"/>
    <w:r>
      <w:t>Bagué</w:t>
    </w:r>
    <w:proofErr w:type="spellEnd"/>
    <w:r>
      <w:t xml:space="preserve"> Madrigal</w:t>
    </w:r>
    <w:r>
      <w:tab/>
    </w:r>
    <w:r>
      <w:tab/>
    </w:r>
    <w:r>
      <w:tab/>
      <w:t xml:space="preserve">       54919</w:t>
    </w:r>
    <w:r>
      <w:tab/>
    </w:r>
    <w:r>
      <w:tab/>
    </w:r>
    <w:r>
      <w:tab/>
      <w:t xml:space="preserve">   EE-403</w:t>
    </w:r>
    <w:r>
      <w:br/>
      <w:t>Jesús Marcos Torero</w:t>
    </w:r>
    <w:r>
      <w:tab/>
    </w:r>
    <w:r>
      <w:tab/>
    </w:r>
    <w:r>
      <w:tab/>
      <w:t xml:space="preserve">    </w:t>
    </w:r>
    <w:r w:rsidR="00543D08">
      <w:t xml:space="preserve">   54931</w:t>
    </w:r>
    <w:r w:rsidR="00543D08">
      <w:tab/>
    </w:r>
    <w:r w:rsidR="00543D08">
      <w:tab/>
      <w:t xml:space="preserve">          Trabajo </w:t>
    </w:r>
    <w:r w:rsidR="003C6C89">
      <w:t>STM32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B2A267EA"/>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FA566F3"/>
    <w:multiLevelType w:val="hybridMultilevel"/>
    <w:tmpl w:val="86946F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5C02096E"/>
    <w:multiLevelType w:val="hybridMultilevel"/>
    <w:tmpl w:val="C95ED1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344E"/>
    <w:rsid w:val="000737BA"/>
    <w:rsid w:val="0012781E"/>
    <w:rsid w:val="002108D2"/>
    <w:rsid w:val="002311C6"/>
    <w:rsid w:val="002C0D67"/>
    <w:rsid w:val="002E6C77"/>
    <w:rsid w:val="00313F3E"/>
    <w:rsid w:val="003C6C89"/>
    <w:rsid w:val="003D4363"/>
    <w:rsid w:val="004A22C6"/>
    <w:rsid w:val="004B7A4B"/>
    <w:rsid w:val="00543D08"/>
    <w:rsid w:val="006F173D"/>
    <w:rsid w:val="0080344E"/>
    <w:rsid w:val="008136C8"/>
    <w:rsid w:val="008819DD"/>
    <w:rsid w:val="0096655F"/>
    <w:rsid w:val="009F7598"/>
    <w:rsid w:val="00A0188F"/>
    <w:rsid w:val="00A07A68"/>
    <w:rsid w:val="00AA1675"/>
    <w:rsid w:val="00BD1F92"/>
    <w:rsid w:val="00BD4EA7"/>
    <w:rsid w:val="00D2690C"/>
    <w:rsid w:val="00DB7F39"/>
    <w:rsid w:val="00DF519F"/>
    <w:rsid w:val="00E37A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2B77"/>
  <w15:docId w15:val="{3E46F671-DFBD-4E78-8647-87C7C457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1C6"/>
    <w:pPr>
      <w:jc w:val="both"/>
    </w:pPr>
    <w:rPr>
      <w:rFonts w:ascii="Times New Roman" w:hAnsi="Times New Roman"/>
      <w:sz w:val="24"/>
    </w:rPr>
  </w:style>
  <w:style w:type="paragraph" w:styleId="Ttulo1">
    <w:name w:val="heading 1"/>
    <w:basedOn w:val="Normal"/>
    <w:next w:val="Normal"/>
    <w:link w:val="Ttulo1Car"/>
    <w:uiPriority w:val="9"/>
    <w:qFormat/>
    <w:rsid w:val="003D4363"/>
    <w:pPr>
      <w:keepNext/>
      <w:keepLines/>
      <w:numPr>
        <w:numId w:val="10"/>
      </w:numPr>
      <w:pBdr>
        <w:bottom w:val="single" w:sz="4" w:space="1" w:color="595959" w:themeColor="text1" w:themeTint="A6"/>
      </w:pBdr>
      <w:spacing w:before="360"/>
      <w:outlineLvl w:val="0"/>
    </w:pPr>
    <w:rPr>
      <w:rFonts w:eastAsiaTheme="majorEastAsia" w:cstheme="majorBidi"/>
      <w:bCs/>
      <w:color w:val="000000" w:themeColor="text1"/>
      <w:sz w:val="36"/>
      <w:szCs w:val="36"/>
    </w:rPr>
  </w:style>
  <w:style w:type="paragraph" w:styleId="Ttulo2">
    <w:name w:val="heading 2"/>
    <w:basedOn w:val="Normal"/>
    <w:next w:val="Normal"/>
    <w:link w:val="Ttulo2Car"/>
    <w:uiPriority w:val="9"/>
    <w:unhideWhenUsed/>
    <w:qFormat/>
    <w:rsid w:val="00AA1675"/>
    <w:pPr>
      <w:keepNext/>
      <w:keepLines/>
      <w:numPr>
        <w:ilvl w:val="1"/>
        <w:numId w:val="10"/>
      </w:numPr>
      <w:spacing w:before="360" w:after="0"/>
      <w:outlineLvl w:val="1"/>
    </w:pPr>
    <w:rPr>
      <w:rFonts w:eastAsiaTheme="majorEastAsia" w:cstheme="majorBidi"/>
      <w:bCs/>
      <w:color w:val="000000" w:themeColor="text1"/>
      <w:sz w:val="32"/>
      <w:szCs w:val="28"/>
    </w:rPr>
  </w:style>
  <w:style w:type="paragraph" w:styleId="Ttulo3">
    <w:name w:val="heading 3"/>
    <w:basedOn w:val="Normal"/>
    <w:next w:val="Normal"/>
    <w:link w:val="Ttulo3Car"/>
    <w:uiPriority w:val="9"/>
    <w:unhideWhenUsed/>
    <w:qFormat/>
    <w:rsid w:val="00AA1675"/>
    <w:pPr>
      <w:keepNext/>
      <w:keepLines/>
      <w:numPr>
        <w:ilvl w:val="2"/>
        <w:numId w:val="10"/>
      </w:numPr>
      <w:spacing w:before="200" w:after="0"/>
      <w:outlineLvl w:val="2"/>
    </w:pPr>
    <w:rPr>
      <w:rFonts w:eastAsiaTheme="majorEastAsia" w:cstheme="majorBidi"/>
      <w:bCs/>
      <w:color w:val="000000" w:themeColor="text1"/>
      <w:sz w:val="28"/>
    </w:rPr>
  </w:style>
  <w:style w:type="paragraph" w:styleId="Ttulo4">
    <w:name w:val="heading 4"/>
    <w:basedOn w:val="Normal"/>
    <w:next w:val="Normal"/>
    <w:link w:val="Ttulo4Car"/>
    <w:uiPriority w:val="9"/>
    <w:unhideWhenUsed/>
    <w:qFormat/>
    <w:rsid w:val="00DF51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DF519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Ttulo6">
    <w:name w:val="heading 6"/>
    <w:basedOn w:val="Normal"/>
    <w:next w:val="Normal"/>
    <w:link w:val="Ttulo6Car"/>
    <w:uiPriority w:val="9"/>
    <w:semiHidden/>
    <w:unhideWhenUsed/>
    <w:qFormat/>
    <w:rsid w:val="00DF519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Ttulo7">
    <w:name w:val="heading 7"/>
    <w:basedOn w:val="Normal"/>
    <w:next w:val="Normal"/>
    <w:link w:val="Ttulo7Car"/>
    <w:uiPriority w:val="9"/>
    <w:semiHidden/>
    <w:unhideWhenUsed/>
    <w:qFormat/>
    <w:rsid w:val="00DF51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F51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F51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65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655F"/>
  </w:style>
  <w:style w:type="paragraph" w:styleId="Piedepgina">
    <w:name w:val="footer"/>
    <w:basedOn w:val="Normal"/>
    <w:link w:val="PiedepginaCar"/>
    <w:uiPriority w:val="99"/>
    <w:unhideWhenUsed/>
    <w:rsid w:val="009665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655F"/>
  </w:style>
  <w:style w:type="paragraph" w:styleId="Sinespaciado">
    <w:name w:val="No Spacing"/>
    <w:uiPriority w:val="1"/>
    <w:qFormat/>
    <w:rsid w:val="002311C6"/>
    <w:pPr>
      <w:spacing w:after="0" w:line="240" w:lineRule="auto"/>
      <w:jc w:val="both"/>
    </w:pPr>
    <w:rPr>
      <w:rFonts w:ascii="Times New Roman" w:hAnsi="Times New Roman"/>
      <w:sz w:val="24"/>
    </w:rPr>
  </w:style>
  <w:style w:type="character" w:customStyle="1" w:styleId="Ttulo1Car">
    <w:name w:val="Título 1 Car"/>
    <w:basedOn w:val="Fuentedeprrafopredeter"/>
    <w:link w:val="Ttulo1"/>
    <w:uiPriority w:val="9"/>
    <w:rsid w:val="003D4363"/>
    <w:rPr>
      <w:rFonts w:ascii="Times New Roman" w:eastAsiaTheme="majorEastAsia" w:hAnsi="Times New Roman" w:cstheme="majorBidi"/>
      <w:bCs/>
      <w:color w:val="000000" w:themeColor="text1"/>
      <w:sz w:val="36"/>
      <w:szCs w:val="36"/>
    </w:rPr>
  </w:style>
  <w:style w:type="character" w:customStyle="1" w:styleId="Ttulo2Car">
    <w:name w:val="Título 2 Car"/>
    <w:basedOn w:val="Fuentedeprrafopredeter"/>
    <w:link w:val="Ttulo2"/>
    <w:uiPriority w:val="9"/>
    <w:rsid w:val="00AA1675"/>
    <w:rPr>
      <w:rFonts w:ascii="Times New Roman" w:eastAsiaTheme="majorEastAsia" w:hAnsi="Times New Roman" w:cstheme="majorBidi"/>
      <w:bCs/>
      <w:color w:val="000000" w:themeColor="text1"/>
      <w:sz w:val="32"/>
      <w:szCs w:val="28"/>
    </w:rPr>
  </w:style>
  <w:style w:type="character" w:customStyle="1" w:styleId="Ttulo3Car">
    <w:name w:val="Título 3 Car"/>
    <w:basedOn w:val="Fuentedeprrafopredeter"/>
    <w:link w:val="Ttulo3"/>
    <w:uiPriority w:val="9"/>
    <w:rsid w:val="00AA1675"/>
    <w:rPr>
      <w:rFonts w:ascii="Times New Roman" w:eastAsiaTheme="majorEastAsia" w:hAnsi="Times New Roman" w:cstheme="majorBidi"/>
      <w:bCs/>
      <w:color w:val="000000" w:themeColor="text1"/>
      <w:sz w:val="28"/>
    </w:rPr>
  </w:style>
  <w:style w:type="character" w:customStyle="1" w:styleId="Ttulo4Car">
    <w:name w:val="Título 4 Car"/>
    <w:basedOn w:val="Fuentedeprrafopredeter"/>
    <w:link w:val="Ttulo4"/>
    <w:uiPriority w:val="9"/>
    <w:rsid w:val="00DF519F"/>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DF519F"/>
    <w:rPr>
      <w:rFonts w:asciiTheme="majorHAnsi" w:eastAsiaTheme="majorEastAsia" w:hAnsiTheme="majorHAnsi" w:cstheme="majorBidi"/>
      <w:color w:val="000000" w:themeColor="text2" w:themeShade="BF"/>
    </w:rPr>
  </w:style>
  <w:style w:type="character" w:customStyle="1" w:styleId="Ttulo6Car">
    <w:name w:val="Título 6 Car"/>
    <w:basedOn w:val="Fuentedeprrafopredeter"/>
    <w:link w:val="Ttulo6"/>
    <w:uiPriority w:val="9"/>
    <w:semiHidden/>
    <w:rsid w:val="00DF519F"/>
    <w:rPr>
      <w:rFonts w:asciiTheme="majorHAnsi" w:eastAsiaTheme="majorEastAsia" w:hAnsiTheme="majorHAnsi" w:cstheme="majorBidi"/>
      <w:i/>
      <w:iCs/>
      <w:color w:val="000000" w:themeColor="text2" w:themeShade="BF"/>
    </w:rPr>
  </w:style>
  <w:style w:type="character" w:customStyle="1" w:styleId="Ttulo7Car">
    <w:name w:val="Título 7 Car"/>
    <w:basedOn w:val="Fuentedeprrafopredeter"/>
    <w:link w:val="Ttulo7"/>
    <w:uiPriority w:val="9"/>
    <w:semiHidden/>
    <w:rsid w:val="00DF519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F519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F519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DF519F"/>
    <w:pPr>
      <w:spacing w:after="200" w:line="240" w:lineRule="auto"/>
    </w:pPr>
    <w:rPr>
      <w:i/>
      <w:iCs/>
      <w:color w:val="000000" w:themeColor="text2"/>
      <w:sz w:val="18"/>
      <w:szCs w:val="18"/>
    </w:rPr>
  </w:style>
  <w:style w:type="paragraph" w:styleId="Ttulo">
    <w:name w:val="Title"/>
    <w:basedOn w:val="Normal"/>
    <w:next w:val="Normal"/>
    <w:link w:val="TtuloCar"/>
    <w:uiPriority w:val="10"/>
    <w:qFormat/>
    <w:rsid w:val="00AA1675"/>
    <w:pPr>
      <w:spacing w:after="0" w:line="240" w:lineRule="auto"/>
      <w:contextualSpacing/>
    </w:pPr>
    <w:rPr>
      <w:rFonts w:eastAsiaTheme="majorEastAsia" w:cstheme="majorBidi"/>
      <w:color w:val="000000" w:themeColor="text1"/>
      <w:sz w:val="40"/>
      <w:szCs w:val="56"/>
    </w:rPr>
  </w:style>
  <w:style w:type="character" w:customStyle="1" w:styleId="TtuloCar">
    <w:name w:val="Título Car"/>
    <w:basedOn w:val="Fuentedeprrafopredeter"/>
    <w:link w:val="Ttulo"/>
    <w:uiPriority w:val="10"/>
    <w:rsid w:val="00AA1675"/>
    <w:rPr>
      <w:rFonts w:ascii="Times New Roman" w:eastAsiaTheme="majorEastAsia" w:hAnsi="Times New Roman" w:cstheme="majorBidi"/>
      <w:color w:val="000000" w:themeColor="text1"/>
      <w:sz w:val="40"/>
      <w:szCs w:val="56"/>
    </w:rPr>
  </w:style>
  <w:style w:type="paragraph" w:styleId="Subttulo">
    <w:name w:val="Subtitle"/>
    <w:basedOn w:val="Normal"/>
    <w:next w:val="Normal"/>
    <w:link w:val="SubttuloCar"/>
    <w:uiPriority w:val="11"/>
    <w:qFormat/>
    <w:rsid w:val="00DF519F"/>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DF519F"/>
    <w:rPr>
      <w:color w:val="5A5A5A" w:themeColor="text1" w:themeTint="A5"/>
      <w:spacing w:val="10"/>
    </w:rPr>
  </w:style>
  <w:style w:type="character" w:styleId="Textoennegrita">
    <w:name w:val="Strong"/>
    <w:basedOn w:val="Fuentedeprrafopredeter"/>
    <w:uiPriority w:val="22"/>
    <w:qFormat/>
    <w:rsid w:val="00DF519F"/>
    <w:rPr>
      <w:b/>
      <w:bCs/>
      <w:color w:val="000000" w:themeColor="text1"/>
    </w:rPr>
  </w:style>
  <w:style w:type="character" w:styleId="nfasis">
    <w:name w:val="Emphasis"/>
    <w:basedOn w:val="Fuentedeprrafopredeter"/>
    <w:uiPriority w:val="20"/>
    <w:qFormat/>
    <w:rsid w:val="00DF519F"/>
    <w:rPr>
      <w:i/>
      <w:iCs/>
      <w:color w:val="auto"/>
    </w:rPr>
  </w:style>
  <w:style w:type="paragraph" w:styleId="Cita">
    <w:name w:val="Quote"/>
    <w:basedOn w:val="Normal"/>
    <w:next w:val="Normal"/>
    <w:link w:val="CitaCar"/>
    <w:uiPriority w:val="29"/>
    <w:qFormat/>
    <w:rsid w:val="00DF519F"/>
    <w:pPr>
      <w:spacing w:before="160"/>
      <w:ind w:left="720" w:right="720"/>
    </w:pPr>
    <w:rPr>
      <w:i/>
      <w:iCs/>
      <w:color w:val="000000" w:themeColor="text1"/>
    </w:rPr>
  </w:style>
  <w:style w:type="character" w:customStyle="1" w:styleId="CitaCar">
    <w:name w:val="Cita Car"/>
    <w:basedOn w:val="Fuentedeprrafopredeter"/>
    <w:link w:val="Cita"/>
    <w:uiPriority w:val="29"/>
    <w:rsid w:val="00DF519F"/>
    <w:rPr>
      <w:i/>
      <w:iCs/>
      <w:color w:val="000000" w:themeColor="text1"/>
    </w:rPr>
  </w:style>
  <w:style w:type="paragraph" w:styleId="Citadestacada">
    <w:name w:val="Intense Quote"/>
    <w:basedOn w:val="Normal"/>
    <w:next w:val="Normal"/>
    <w:link w:val="CitadestacadaCar"/>
    <w:uiPriority w:val="30"/>
    <w:qFormat/>
    <w:rsid w:val="00DF51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DF519F"/>
    <w:rPr>
      <w:color w:val="000000" w:themeColor="text1"/>
      <w:shd w:val="clear" w:color="auto" w:fill="F2F2F2" w:themeFill="background1" w:themeFillShade="F2"/>
    </w:rPr>
  </w:style>
  <w:style w:type="character" w:styleId="nfasissutil">
    <w:name w:val="Subtle Emphasis"/>
    <w:basedOn w:val="Fuentedeprrafopredeter"/>
    <w:uiPriority w:val="19"/>
    <w:qFormat/>
    <w:rsid w:val="00DF519F"/>
    <w:rPr>
      <w:i/>
      <w:iCs/>
      <w:color w:val="404040" w:themeColor="text1" w:themeTint="BF"/>
    </w:rPr>
  </w:style>
  <w:style w:type="character" w:styleId="nfasisintenso">
    <w:name w:val="Intense Emphasis"/>
    <w:basedOn w:val="Fuentedeprrafopredeter"/>
    <w:uiPriority w:val="21"/>
    <w:qFormat/>
    <w:rsid w:val="00DF519F"/>
    <w:rPr>
      <w:b/>
      <w:bCs/>
      <w:i/>
      <w:iCs/>
      <w:caps/>
    </w:rPr>
  </w:style>
  <w:style w:type="character" w:styleId="Referenciasutil">
    <w:name w:val="Subtle Reference"/>
    <w:basedOn w:val="Fuentedeprrafopredeter"/>
    <w:uiPriority w:val="31"/>
    <w:qFormat/>
    <w:rsid w:val="00DF519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F519F"/>
    <w:rPr>
      <w:b/>
      <w:bCs/>
      <w:smallCaps/>
      <w:u w:val="single"/>
    </w:rPr>
  </w:style>
  <w:style w:type="character" w:styleId="Ttulodellibro">
    <w:name w:val="Book Title"/>
    <w:basedOn w:val="Fuentedeprrafopredeter"/>
    <w:uiPriority w:val="33"/>
    <w:qFormat/>
    <w:rsid w:val="00DF519F"/>
    <w:rPr>
      <w:b w:val="0"/>
      <w:bCs w:val="0"/>
      <w:smallCaps/>
      <w:spacing w:val="5"/>
    </w:rPr>
  </w:style>
  <w:style w:type="paragraph" w:styleId="TtuloTDC">
    <w:name w:val="TOC Heading"/>
    <w:basedOn w:val="Ttulo1"/>
    <w:next w:val="Normal"/>
    <w:uiPriority w:val="39"/>
    <w:unhideWhenUsed/>
    <w:qFormat/>
    <w:rsid w:val="00DF519F"/>
    <w:pPr>
      <w:outlineLvl w:val="9"/>
    </w:pPr>
  </w:style>
  <w:style w:type="paragraph" w:styleId="TDC1">
    <w:name w:val="toc 1"/>
    <w:basedOn w:val="Normal"/>
    <w:next w:val="Normal"/>
    <w:autoRedefine/>
    <w:uiPriority w:val="39"/>
    <w:unhideWhenUsed/>
    <w:rsid w:val="00DF519F"/>
    <w:pPr>
      <w:spacing w:after="100"/>
    </w:pPr>
  </w:style>
  <w:style w:type="character" w:styleId="Hipervnculo">
    <w:name w:val="Hyperlink"/>
    <w:basedOn w:val="Fuentedeprrafopredeter"/>
    <w:uiPriority w:val="99"/>
    <w:unhideWhenUsed/>
    <w:rsid w:val="00DF519F"/>
    <w:rPr>
      <w:color w:val="5F5F5F" w:themeColor="hyperlink"/>
      <w:u w:val="single"/>
    </w:rPr>
  </w:style>
  <w:style w:type="paragraph" w:styleId="TDC2">
    <w:name w:val="toc 2"/>
    <w:basedOn w:val="Normal"/>
    <w:next w:val="Normal"/>
    <w:autoRedefine/>
    <w:uiPriority w:val="39"/>
    <w:unhideWhenUsed/>
    <w:rsid w:val="00DF519F"/>
    <w:pPr>
      <w:spacing w:after="100"/>
      <w:ind w:left="220"/>
    </w:pPr>
  </w:style>
  <w:style w:type="paragraph" w:styleId="Textodeglobo">
    <w:name w:val="Balloon Text"/>
    <w:basedOn w:val="Normal"/>
    <w:link w:val="TextodegloboCar"/>
    <w:uiPriority w:val="99"/>
    <w:semiHidden/>
    <w:unhideWhenUsed/>
    <w:rsid w:val="00313F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3F3E"/>
    <w:rPr>
      <w:rFonts w:ascii="Tahoma" w:hAnsi="Tahoma" w:cs="Tahoma"/>
      <w:sz w:val="16"/>
      <w:szCs w:val="16"/>
    </w:rPr>
  </w:style>
  <w:style w:type="paragraph" w:styleId="Prrafodelista">
    <w:name w:val="List Paragraph"/>
    <w:basedOn w:val="Normal"/>
    <w:uiPriority w:val="34"/>
    <w:qFormat/>
    <w:rsid w:val="00DB7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us\Documents\Plantillas%20personalizadas%20de%20Office\Plantilla%20para%20memorias.dotx"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003AC-7FAF-4CFD-A462-8D67D2100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memorias</Template>
  <TotalTime>96</TotalTime>
  <Pages>3</Pages>
  <Words>851</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Marcos Torero</dc:creator>
  <cp:lastModifiedBy>jesus.marcos.torero@alumnos.upm.es</cp:lastModifiedBy>
  <cp:revision>6</cp:revision>
  <dcterms:created xsi:type="dcterms:W3CDTF">2022-01-06T22:02:00Z</dcterms:created>
  <dcterms:modified xsi:type="dcterms:W3CDTF">2022-01-14T18:48:00Z</dcterms:modified>
</cp:coreProperties>
</file>