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1002" w14:textId="77777777" w:rsidR="002C0D67" w:rsidRDefault="00DF519F" w:rsidP="003D4363">
      <w:pPr>
        <w:pStyle w:val="Ttulo"/>
        <w:rPr>
          <w:rFonts w:cs="Times New Roman"/>
          <w:szCs w:val="40"/>
        </w:rPr>
      </w:pPr>
      <w:r w:rsidRPr="00DF519F">
        <w:rPr>
          <w:rFonts w:cs="Times New Roman"/>
          <w:szCs w:val="40"/>
        </w:rPr>
        <w:t>Título de la práctica</w:t>
      </w:r>
    </w:p>
    <w:sdt>
      <w:sdtPr>
        <w:rPr>
          <w:rFonts w:eastAsiaTheme="minorEastAsia" w:cstheme="minorBidi"/>
          <w:bCs w:val="0"/>
          <w:color w:val="auto"/>
          <w:sz w:val="24"/>
          <w:szCs w:val="22"/>
        </w:rPr>
        <w:id w:val="16586523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289E350" w14:textId="77777777" w:rsidR="002311C6" w:rsidRDefault="002311C6" w:rsidP="002311C6">
          <w:pPr>
            <w:pStyle w:val="TtuloTDC"/>
            <w:numPr>
              <w:ilvl w:val="0"/>
              <w:numId w:val="0"/>
            </w:numPr>
          </w:pPr>
          <w:r>
            <w:t>Índice</w:t>
          </w:r>
        </w:p>
        <w:p w14:paraId="7EE22B95" w14:textId="77777777" w:rsidR="002311C6" w:rsidRDefault="002311C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7036" w:history="1">
            <w:r w:rsidRPr="00582977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58297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E3D3" w14:textId="77777777" w:rsidR="002311C6" w:rsidRDefault="002311C6">
          <w:r>
            <w:rPr>
              <w:b/>
              <w:bCs/>
            </w:rPr>
            <w:fldChar w:fldCharType="end"/>
          </w:r>
        </w:p>
      </w:sdtContent>
    </w:sdt>
    <w:p w14:paraId="6166E766" w14:textId="77777777" w:rsidR="00DF519F" w:rsidRDefault="00DF519F" w:rsidP="00AA1675">
      <w:pPr>
        <w:pStyle w:val="Ttulo1"/>
      </w:pPr>
      <w:bookmarkStart w:id="0" w:name="_Toc88067036"/>
      <w:r w:rsidRPr="00AA1675">
        <w:t>Introducción</w:t>
      </w:r>
      <w:bookmarkEnd w:id="0"/>
    </w:p>
    <w:p w14:paraId="43C8146A" w14:textId="77777777" w:rsidR="00AA1675" w:rsidRPr="00AA1675" w:rsidRDefault="003D4363" w:rsidP="002311C6">
      <w:r>
        <w:t>Cuerpo</w:t>
      </w:r>
    </w:p>
    <w:sectPr w:rsidR="00AA1675" w:rsidRPr="00AA167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719C" w14:textId="77777777" w:rsidR="004A22C6" w:rsidRDefault="004A22C6" w:rsidP="0096655F">
      <w:pPr>
        <w:spacing w:after="0" w:line="240" w:lineRule="auto"/>
      </w:pPr>
      <w:r>
        <w:separator/>
      </w:r>
    </w:p>
  </w:endnote>
  <w:endnote w:type="continuationSeparator" w:id="0">
    <w:p w14:paraId="653FAC19" w14:textId="77777777" w:rsidR="004A22C6" w:rsidRDefault="004A22C6" w:rsidP="0096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640637"/>
      <w:docPartObj>
        <w:docPartGallery w:val="Page Numbers (Bottom of Page)"/>
        <w:docPartUnique/>
      </w:docPartObj>
    </w:sdtPr>
    <w:sdtEndPr/>
    <w:sdtContent>
      <w:p w14:paraId="1A14E70E" w14:textId="77777777" w:rsidR="00DF519F" w:rsidRDefault="00DF51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0B697" w14:textId="77777777" w:rsidR="0096655F" w:rsidRDefault="00966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E8F7" w14:textId="77777777" w:rsidR="004A22C6" w:rsidRDefault="004A22C6" w:rsidP="0096655F">
      <w:pPr>
        <w:spacing w:after="0" w:line="240" w:lineRule="auto"/>
      </w:pPr>
      <w:r>
        <w:separator/>
      </w:r>
    </w:p>
  </w:footnote>
  <w:footnote w:type="continuationSeparator" w:id="0">
    <w:p w14:paraId="40A6F307" w14:textId="77777777" w:rsidR="004A22C6" w:rsidRDefault="004A22C6" w:rsidP="0096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92DA" w14:textId="77777777" w:rsidR="0096655F" w:rsidRPr="0096655F" w:rsidRDefault="0096655F" w:rsidP="003D4363">
    <w:pPr>
      <w:spacing w:line="240" w:lineRule="auto"/>
    </w:pPr>
    <w:r w:rsidRPr="0096655F">
      <w:t>Jesús Marcos Torero</w:t>
    </w:r>
    <w:r w:rsidRPr="0096655F">
      <w:ptab w:relativeTo="margin" w:alignment="center" w:leader="none"/>
    </w:r>
    <w:r w:rsidRPr="0096655F">
      <w:ptab w:relativeTo="margin" w:alignment="right" w:leader="none"/>
    </w:r>
    <w:r w:rsidRPr="0096655F">
      <w:t>Asignatura</w:t>
    </w:r>
    <w:r w:rsidR="00E37A08">
      <w:br/>
    </w:r>
    <w:r w:rsidRPr="0096655F">
      <w:t>54931</w:t>
    </w:r>
    <w:r w:rsidR="00E37A08">
      <w:br/>
    </w:r>
    <w:r w:rsidRPr="0096655F">
      <w:t>Grupo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B2A267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E"/>
    <w:rsid w:val="002311C6"/>
    <w:rsid w:val="002C0D67"/>
    <w:rsid w:val="003D4363"/>
    <w:rsid w:val="004A22C6"/>
    <w:rsid w:val="004B7A4B"/>
    <w:rsid w:val="0080344E"/>
    <w:rsid w:val="0096655F"/>
    <w:rsid w:val="00A0188F"/>
    <w:rsid w:val="00AA1675"/>
    <w:rsid w:val="00BD1F92"/>
    <w:rsid w:val="00DF519F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2B77"/>
  <w15:chartTrackingRefBased/>
  <w15:docId w15:val="{3F458190-D78B-40C4-8808-51D2D8D0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C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43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675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675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51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1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1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1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1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1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5F"/>
  </w:style>
  <w:style w:type="paragraph" w:styleId="Piedepgina">
    <w:name w:val="footer"/>
    <w:basedOn w:val="Normal"/>
    <w:link w:val="Piedepgina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5F"/>
  </w:style>
  <w:style w:type="paragraph" w:styleId="Sinespaciado">
    <w:name w:val="No Spacing"/>
    <w:uiPriority w:val="1"/>
    <w:qFormat/>
    <w:rsid w:val="002311C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D4363"/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DF51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1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1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1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F51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A1675"/>
    <w:pPr>
      <w:spacing w:after="0" w:line="240" w:lineRule="auto"/>
      <w:contextualSpacing/>
    </w:pPr>
    <w:rPr>
      <w:rFonts w:eastAsiaTheme="majorEastAsia" w:cstheme="majorBidi"/>
      <w:color w:val="000000" w:themeColor="text1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75"/>
    <w:rPr>
      <w:rFonts w:ascii="Times New Roman" w:eastAsiaTheme="majorEastAsia" w:hAnsi="Times New Roman" w:cstheme="majorBidi"/>
      <w:color w:val="000000" w:themeColor="text1"/>
      <w:sz w:val="4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1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F519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F519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F519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DF51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F519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1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19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F519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519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F519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519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F519F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F519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F51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519F"/>
    <w:rPr>
      <w:color w:val="5F5F5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51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Documents\Plantillas%20personalizadas%20de%20Office\Plantilla%20para%20memorias.dotx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E588-0085-401D-9E28-A67C8AB8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memorias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Marcos Torero</dc:creator>
  <cp:keywords/>
  <dc:description/>
  <cp:lastModifiedBy>jesus.marcos.torero@alumnos.upm.es</cp:lastModifiedBy>
  <cp:revision>1</cp:revision>
  <dcterms:created xsi:type="dcterms:W3CDTF">2021-12-30T15:39:00Z</dcterms:created>
  <dcterms:modified xsi:type="dcterms:W3CDTF">2021-12-30T15:39:00Z</dcterms:modified>
</cp:coreProperties>
</file>